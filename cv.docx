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D0447B" w:rsidRDefault="00D0447B" w:rsidP="00913946">
            <w:pPr>
              <w:pStyle w:val="Title"/>
              <w:rPr>
                <w:sz w:val="40"/>
                <w:szCs w:val="40"/>
              </w:rPr>
            </w:pPr>
            <w:r w:rsidRPr="00D0447B">
              <w:rPr>
                <w:sz w:val="40"/>
                <w:szCs w:val="40"/>
              </w:rPr>
              <w:t>Vijay Manoj Reddy Duggimpudi</w:t>
            </w:r>
          </w:p>
          <w:p w:rsidR="00692703" w:rsidRPr="00CF1A49" w:rsidRDefault="00D0447B" w:rsidP="006631A7">
            <w:pPr>
              <w:pStyle w:val="ContactInfo"/>
              <w:contextualSpacing w:val="0"/>
            </w:pPr>
            <w:r>
              <w:t>4930</w:t>
            </w:r>
            <w:r w:rsidR="006631A7">
              <w:t xml:space="preserve">, Ave St Kevin, Montreal H3W1P4 - </w:t>
            </w:r>
            <w:r>
              <w:t>437-778-2989</w:t>
            </w:r>
          </w:p>
          <w:p w:rsidR="001B024F" w:rsidRDefault="001B024F" w:rsidP="001B024F">
            <w:pPr>
              <w:pStyle w:val="ContactInfoEmphasis"/>
              <w:contextualSpacing w:val="0"/>
            </w:pPr>
            <w:hyperlink r:id="rId7" w:history="1">
              <w:r w:rsidRPr="009B5515">
                <w:rPr>
                  <w:rStyle w:val="Hyperlink"/>
                </w:rPr>
                <w:t>vijaymanojreddy@gmail.com</w:t>
              </w:r>
            </w:hyperlink>
            <w:r w:rsidR="00692703" w:rsidRPr="00CF1A49">
              <w:t xml:space="preserve"> </w:t>
            </w:r>
          </w:p>
          <w:p w:rsidR="00692703" w:rsidRPr="00CF1A49" w:rsidRDefault="00692703" w:rsidP="001600FC">
            <w:pPr>
              <w:pStyle w:val="ContactInfoEmphasis"/>
              <w:contextualSpacing w:val="0"/>
            </w:pPr>
            <w:r w:rsidRPr="00CF1A49">
              <w:t xml:space="preserve"> </w:t>
            </w:r>
            <w:hyperlink r:id="rId8" w:history="1">
              <w:r w:rsidR="001600FC" w:rsidRPr="009B5515">
                <w:rPr>
                  <w:rStyle w:val="Hyperlink"/>
                </w:rPr>
                <w:t>https://www.linkedin.com/in/vijay-manoj-reddy-duggimpudi-09063015b</w:t>
              </w:r>
            </w:hyperlink>
            <w:bookmarkStart w:id="0" w:name="_GoBack"/>
            <w:bookmarkEnd w:id="0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D941A9" w:rsidP="001B024F">
            <w:pPr>
              <w:contextualSpacing w:val="0"/>
            </w:pPr>
            <w:r>
              <w:rPr>
                <w:sz w:val="24"/>
              </w:rPr>
              <w:t>My main objective is t</w:t>
            </w:r>
            <w:r w:rsidR="006631A7" w:rsidRPr="006631A7">
              <w:rPr>
                <w:sz w:val="24"/>
              </w:rPr>
              <w:t xml:space="preserve">o </w:t>
            </w:r>
            <w:r w:rsidR="006631A7">
              <w:rPr>
                <w:sz w:val="24"/>
              </w:rPr>
              <w:t>obtain</w:t>
            </w:r>
            <w:r w:rsidR="006631A7" w:rsidRPr="006631A7">
              <w:rPr>
                <w:sz w:val="24"/>
              </w:rPr>
              <w:t xml:space="preserve"> a solid foundation in Mobile application programming </w:t>
            </w:r>
            <w:r w:rsidR="006631A7">
              <w:rPr>
                <w:sz w:val="24"/>
              </w:rPr>
              <w:t xml:space="preserve">and </w:t>
            </w:r>
            <w:r w:rsidR="006631A7" w:rsidRPr="006631A7">
              <w:rPr>
                <w:sz w:val="24"/>
              </w:rPr>
              <w:t>development</w:t>
            </w:r>
            <w:r w:rsidR="006631A7">
              <w:rPr>
                <w:sz w:val="24"/>
              </w:rPr>
              <w:t xml:space="preserve"> </w:t>
            </w:r>
            <w:r w:rsidR="006631A7" w:rsidRPr="006631A7">
              <w:rPr>
                <w:sz w:val="24"/>
              </w:rPr>
              <w:t>field</w:t>
            </w:r>
            <w:r w:rsidR="001B024F">
              <w:rPr>
                <w:sz w:val="24"/>
              </w:rPr>
              <w:t xml:space="preserve"> to secure </w:t>
            </w:r>
            <w:r w:rsidR="006631A7" w:rsidRPr="006631A7">
              <w:rPr>
                <w:sz w:val="24"/>
              </w:rPr>
              <w:t xml:space="preserve">a </w:t>
            </w:r>
            <w:r w:rsidR="001B024F">
              <w:rPr>
                <w:sz w:val="24"/>
              </w:rPr>
              <w:t xml:space="preserve">job in </w:t>
            </w:r>
            <w:r w:rsidR="006631A7" w:rsidRPr="006631A7">
              <w:rPr>
                <w:sz w:val="24"/>
              </w:rPr>
              <w:t xml:space="preserve">private cooperate </w:t>
            </w:r>
            <w:r w:rsidR="006631A7">
              <w:rPr>
                <w:sz w:val="24"/>
              </w:rPr>
              <w:t>companies</w:t>
            </w:r>
            <w:r w:rsidR="006631A7" w:rsidRPr="006631A7">
              <w:rPr>
                <w:sz w:val="24"/>
              </w:rPr>
              <w:t xml:space="preserve">. </w:t>
            </w:r>
          </w:p>
        </w:tc>
      </w:tr>
    </w:tbl>
    <w:p w:rsidR="004E01EB" w:rsidRPr="00CF1A49" w:rsidRDefault="000F3C4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F849F9F4B414C7E9C64355CB51712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04C8F" w:rsidP="001D0BF1">
            <w:pPr>
              <w:pStyle w:val="Heading3"/>
              <w:contextualSpacing w:val="0"/>
              <w:outlineLvl w:val="2"/>
            </w:pPr>
            <w:r>
              <w:t>September 2015</w:t>
            </w:r>
            <w:r w:rsidR="001D0BF1" w:rsidRPr="00CF1A49">
              <w:t xml:space="preserve"> – </w:t>
            </w:r>
            <w:r>
              <w:t>january 2017</w:t>
            </w:r>
          </w:p>
          <w:p w:rsidR="001E3120" w:rsidRPr="00CF1A49" w:rsidRDefault="00D0447B" w:rsidP="00904C8F">
            <w:pPr>
              <w:pStyle w:val="Heading2"/>
              <w:contextualSpacing w:val="0"/>
            </w:pPr>
            <w:r w:rsidRPr="00D0447B">
              <w:t>Business process outsourcing</w:t>
            </w:r>
            <w:r>
              <w:t xml:space="preserve">, </w:t>
            </w:r>
            <w:r w:rsidR="00904C8F" w:rsidRPr="00904C8F">
              <w:rPr>
                <w:color w:val="auto"/>
              </w:rPr>
              <w:t>Tata Business Support Services Ltd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E20AA60676B04714B2DEF1DC8E41D73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04C8F" w:rsidRDefault="000766DD" w:rsidP="001D0BF1">
            <w:pPr>
              <w:pStyle w:val="Heading2"/>
              <w:contextualSpacing w:val="0"/>
              <w:outlineLvl w:val="1"/>
            </w:pPr>
            <w:r>
              <w:t>CURRENTLY (2018)</w:t>
            </w:r>
            <w:r w:rsidR="00904C8F">
              <w:t xml:space="preserve"> pursuing Aec diploma in </w:t>
            </w:r>
            <w:r w:rsidR="00904C8F" w:rsidRPr="00904C8F">
              <w:t>MOBILE APPLICATION DEVELOPMENT</w:t>
            </w:r>
            <w:r w:rsidR="00904C8F">
              <w:t xml:space="preserve"> </w:t>
            </w:r>
            <w:r w:rsidR="00904C8F" w:rsidRPr="000766DD">
              <w:rPr>
                <w:b w:val="0"/>
                <w:color w:val="747474" w:themeColor="background2" w:themeShade="80"/>
              </w:rPr>
              <w:t>FROM</w:t>
            </w:r>
            <w:r w:rsidR="00904C8F">
              <w:t xml:space="preserve"> </w:t>
            </w:r>
            <w:r w:rsidR="00904C8F" w:rsidRPr="00904C8F">
              <w:rPr>
                <w:b w:val="0"/>
                <w:color w:val="747474" w:themeColor="background2" w:themeShade="80"/>
              </w:rPr>
              <w:t>CÉEGEP de la Gaspésie et des Îles</w:t>
            </w:r>
            <w:r w:rsidR="00904C8F" w:rsidRPr="00904C8F">
              <w:rPr>
                <w:color w:val="747474" w:themeColor="background2" w:themeShade="80"/>
              </w:rPr>
              <w:t xml:space="preserve"> </w:t>
            </w:r>
          </w:p>
          <w:p w:rsidR="00904C8F" w:rsidRDefault="00904C8F" w:rsidP="001D0BF1">
            <w:pPr>
              <w:pStyle w:val="Heading2"/>
              <w:contextualSpacing w:val="0"/>
              <w:outlineLvl w:val="1"/>
            </w:pPr>
          </w:p>
          <w:p w:rsidR="001D0BF1" w:rsidRPr="00CF1A49" w:rsidRDefault="00904C8F" w:rsidP="001D0BF1">
            <w:pPr>
              <w:pStyle w:val="Heading2"/>
              <w:contextualSpacing w:val="0"/>
              <w:outlineLvl w:val="1"/>
            </w:pPr>
            <w:r>
              <w:t xml:space="preserve">B.TECH in Information Technology </w:t>
            </w:r>
            <w:r w:rsidRPr="000766DD">
              <w:rPr>
                <w:b w:val="0"/>
                <w:color w:val="747474" w:themeColor="background2" w:themeShade="80"/>
              </w:rPr>
              <w:t>from</w:t>
            </w:r>
            <w:r>
              <w:t xml:space="preserve"> </w:t>
            </w:r>
            <w:r>
              <w:rPr>
                <w:rStyle w:val="SubtleReference"/>
              </w:rPr>
              <w:t>vignan University in 2015.</w:t>
            </w:r>
          </w:p>
          <w:p w:rsidR="00904C8F" w:rsidRPr="000766DD" w:rsidRDefault="00904C8F" w:rsidP="00904C8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Higher Secondary education</w:t>
            </w:r>
            <w:r>
              <w:t xml:space="preserve"> </w:t>
            </w:r>
            <w:r w:rsidRPr="000766DD">
              <w:rPr>
                <w:b w:val="0"/>
                <w:color w:val="747474" w:themeColor="background2" w:themeShade="80"/>
              </w:rPr>
              <w:t>from</w:t>
            </w:r>
            <w:r w:rsidRPr="000766DD">
              <w:rPr>
                <w:color w:val="747474" w:themeColor="background2" w:themeShade="80"/>
              </w:rPr>
              <w:t xml:space="preserve"> </w:t>
            </w:r>
            <w:r w:rsidRPr="000766DD">
              <w:rPr>
                <w:rStyle w:val="SubtleReference"/>
                <w:color w:val="747474" w:themeColor="background2" w:themeShade="80"/>
              </w:rPr>
              <w:t>NRI ACADEMY</w:t>
            </w:r>
            <w:r w:rsidRPr="000766DD">
              <w:rPr>
                <w:rStyle w:val="SubtleReference"/>
                <w:color w:val="747474" w:themeColor="background2" w:themeShade="80"/>
              </w:rPr>
              <w:t xml:space="preserve"> in 201</w:t>
            </w:r>
            <w:r w:rsidRPr="000766DD">
              <w:rPr>
                <w:rStyle w:val="SubtleReference"/>
                <w:color w:val="747474" w:themeColor="background2" w:themeShade="80"/>
              </w:rPr>
              <w:t>1</w:t>
            </w:r>
            <w:r w:rsidRPr="000766DD">
              <w:rPr>
                <w:rStyle w:val="SubtleReference"/>
                <w:color w:val="747474" w:themeColor="background2" w:themeShade="80"/>
              </w:rPr>
              <w:t>.</w:t>
            </w:r>
          </w:p>
          <w:p w:rsidR="00904C8F" w:rsidRPr="00CF1A49" w:rsidRDefault="000766DD" w:rsidP="00904C8F">
            <w:pPr>
              <w:pStyle w:val="Heading2"/>
              <w:contextualSpacing w:val="0"/>
              <w:outlineLvl w:val="1"/>
            </w:pPr>
            <w:r w:rsidRPr="000766DD">
              <w:t>Secondary School Certificate</w:t>
            </w:r>
            <w:r>
              <w:t xml:space="preserve"> </w:t>
            </w:r>
            <w:r w:rsidRPr="000766DD">
              <w:rPr>
                <w:b w:val="0"/>
                <w:color w:val="747474" w:themeColor="background2" w:themeShade="80"/>
              </w:rPr>
              <w:t xml:space="preserve">FROM </w:t>
            </w:r>
            <w:r>
              <w:rPr>
                <w:b w:val="0"/>
                <w:color w:val="747474" w:themeColor="background2" w:themeShade="80"/>
              </w:rPr>
              <w:t>St ann’s Guntur IN 2009</w:t>
            </w:r>
            <w:r w:rsidRPr="000766DD">
              <w:rPr>
                <w:b w:val="0"/>
                <w:color w:val="747474" w:themeColor="background2" w:themeShade="80"/>
              </w:rPr>
              <w:t>.</w:t>
            </w:r>
          </w:p>
          <w:p w:rsidR="007538DC" w:rsidRPr="00CF1A49" w:rsidRDefault="007538DC" w:rsidP="00904C8F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C8A27F927CAE4A10B1F5E610A053548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356CCD" w:rsidP="006E1507">
            <w:pPr>
              <w:pStyle w:val="ListBullet"/>
              <w:contextualSpacing w:val="0"/>
            </w:pPr>
            <w:r>
              <w:t>C, C+</w:t>
            </w:r>
            <w:r w:rsidR="000766DD">
              <w:t>, JAVA</w:t>
            </w:r>
          </w:p>
          <w:p w:rsidR="001F4E6D" w:rsidRPr="006E1507" w:rsidRDefault="000766DD" w:rsidP="000766DD">
            <w:pPr>
              <w:pStyle w:val="ListBullet"/>
              <w:contextualSpacing w:val="0"/>
            </w:pPr>
            <w:r>
              <w:t>HTML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Default="000766DD" w:rsidP="006E1507">
            <w:pPr>
              <w:pStyle w:val="ListBullet"/>
              <w:contextualSpacing w:val="0"/>
            </w:pPr>
            <w:r>
              <w:t>Database, MYSQL</w:t>
            </w:r>
          </w:p>
          <w:p w:rsidR="000766DD" w:rsidRPr="006E1507" w:rsidRDefault="000766DD" w:rsidP="006E1507">
            <w:pPr>
              <w:pStyle w:val="ListBullet"/>
              <w:contextualSpacing w:val="0"/>
            </w:pPr>
            <w:r>
              <w:t>MS OFFICE</w:t>
            </w:r>
          </w:p>
          <w:p w:rsidR="001E3120" w:rsidRPr="006E1507" w:rsidRDefault="001E3120" w:rsidP="000766D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79C06E9ACB6B467590150720473705BB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511CEA" w:rsidRDefault="00511CEA" w:rsidP="00511CEA">
      <w:pPr>
        <w:pStyle w:val="ListParagraph"/>
        <w:numPr>
          <w:ilvl w:val="0"/>
          <w:numId w:val="14"/>
        </w:numPr>
      </w:pPr>
      <w:r w:rsidRPr="00511CEA">
        <w:t xml:space="preserve">Hosted Counter strike gaming Event during technical fest at </w:t>
      </w:r>
      <w:proofErr w:type="spellStart"/>
      <w:r w:rsidRPr="00511CEA">
        <w:t>Vignan</w:t>
      </w:r>
      <w:proofErr w:type="spellEnd"/>
      <w:r w:rsidRPr="00511CEA">
        <w:t xml:space="preserve"> University in the year 2013.</w:t>
      </w:r>
    </w:p>
    <w:p w:rsidR="00B51D1B" w:rsidRDefault="006631A7" w:rsidP="006631A7">
      <w:pPr>
        <w:pStyle w:val="ListParagraph"/>
        <w:numPr>
          <w:ilvl w:val="0"/>
          <w:numId w:val="14"/>
        </w:numPr>
      </w:pPr>
      <w:r>
        <w:t xml:space="preserve">Volunteered for </w:t>
      </w:r>
      <w:proofErr w:type="spellStart"/>
      <w:r>
        <w:t>Vignan</w:t>
      </w:r>
      <w:proofErr w:type="spellEnd"/>
      <w:r>
        <w:t xml:space="preserve"> University Esparto Technical Fest in the year 2014.</w:t>
      </w:r>
    </w:p>
    <w:p w:rsidR="006631A7" w:rsidRPr="006E1507" w:rsidRDefault="006631A7" w:rsidP="006E1507">
      <w:pPr>
        <w:pStyle w:val="ListParagraph"/>
        <w:numPr>
          <w:ilvl w:val="0"/>
          <w:numId w:val="14"/>
        </w:numPr>
      </w:pPr>
      <w:r>
        <w:t xml:space="preserve">Volunteered for </w:t>
      </w:r>
      <w:proofErr w:type="spellStart"/>
      <w:r w:rsidRPr="006631A7">
        <w:t>Swachh</w:t>
      </w:r>
      <w:proofErr w:type="spellEnd"/>
      <w:r w:rsidRPr="006631A7">
        <w:t xml:space="preserve"> Bharat </w:t>
      </w:r>
      <w:proofErr w:type="spellStart"/>
      <w:r w:rsidRPr="006631A7">
        <w:t>Abhiyan</w:t>
      </w:r>
      <w:proofErr w:type="spellEnd"/>
      <w:r>
        <w:t xml:space="preserve"> drive conducted at </w:t>
      </w:r>
      <w:proofErr w:type="spellStart"/>
      <w:r>
        <w:t>Macherla</w:t>
      </w:r>
      <w:proofErr w:type="spellEnd"/>
      <w:r>
        <w:t xml:space="preserve"> village</w:t>
      </w:r>
      <w:r w:rsidR="0066351E">
        <w:t>,</w:t>
      </w:r>
      <w:r>
        <w:t xml:space="preserve"> Guntur in the year 2016.</w:t>
      </w:r>
    </w:p>
    <w:sectPr w:rsidR="006631A7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42" w:rsidRDefault="000F3C42" w:rsidP="0068194B">
      <w:r>
        <w:separator/>
      </w:r>
    </w:p>
    <w:p w:rsidR="000F3C42" w:rsidRDefault="000F3C42"/>
    <w:p w:rsidR="000F3C42" w:rsidRDefault="000F3C42"/>
  </w:endnote>
  <w:endnote w:type="continuationSeparator" w:id="0">
    <w:p w:rsidR="000F3C42" w:rsidRDefault="000F3C42" w:rsidP="0068194B">
      <w:r>
        <w:continuationSeparator/>
      </w:r>
    </w:p>
    <w:p w:rsidR="000F3C42" w:rsidRDefault="000F3C42"/>
    <w:p w:rsidR="000F3C42" w:rsidRDefault="000F3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6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42" w:rsidRDefault="000F3C42" w:rsidP="0068194B">
      <w:r>
        <w:separator/>
      </w:r>
    </w:p>
    <w:p w:rsidR="000F3C42" w:rsidRDefault="000F3C42"/>
    <w:p w:rsidR="000F3C42" w:rsidRDefault="000F3C42"/>
  </w:footnote>
  <w:footnote w:type="continuationSeparator" w:id="0">
    <w:p w:rsidR="000F3C42" w:rsidRDefault="000F3C42" w:rsidP="0068194B">
      <w:r>
        <w:continuationSeparator/>
      </w:r>
    </w:p>
    <w:p w:rsidR="000F3C42" w:rsidRDefault="000F3C42"/>
    <w:p w:rsidR="000F3C42" w:rsidRDefault="000F3C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E942D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BFE8D6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9930EED"/>
    <w:multiLevelType w:val="hybridMultilevel"/>
    <w:tmpl w:val="B180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F"/>
    <w:rsid w:val="000001EF"/>
    <w:rsid w:val="00007322"/>
    <w:rsid w:val="00007728"/>
    <w:rsid w:val="00024584"/>
    <w:rsid w:val="00024730"/>
    <w:rsid w:val="00055E95"/>
    <w:rsid w:val="0007021F"/>
    <w:rsid w:val="000766DD"/>
    <w:rsid w:val="000B2BA5"/>
    <w:rsid w:val="000F2F8C"/>
    <w:rsid w:val="000F3C42"/>
    <w:rsid w:val="0010006E"/>
    <w:rsid w:val="001045A8"/>
    <w:rsid w:val="00114A91"/>
    <w:rsid w:val="001427E1"/>
    <w:rsid w:val="001600FC"/>
    <w:rsid w:val="00163668"/>
    <w:rsid w:val="00171566"/>
    <w:rsid w:val="00174676"/>
    <w:rsid w:val="001755A8"/>
    <w:rsid w:val="00184014"/>
    <w:rsid w:val="00192008"/>
    <w:rsid w:val="001B024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CCD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CEA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31A7"/>
    <w:rsid w:val="0066351E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7DB5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4C8F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447B"/>
    <w:rsid w:val="00D0630C"/>
    <w:rsid w:val="00D1090F"/>
    <w:rsid w:val="00D243A9"/>
    <w:rsid w:val="00D305E5"/>
    <w:rsid w:val="00D37CD3"/>
    <w:rsid w:val="00D66A52"/>
    <w:rsid w:val="00D66EFA"/>
    <w:rsid w:val="00D72A2D"/>
    <w:rsid w:val="00D941A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67BEF-6373-47E4-87F1-48DAC798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manoj-reddy-duggimpudi-09063015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jaymanojreddy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dabad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849F9F4B414C7E9C64355CB517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BB0C8-9357-496D-9E46-686735A1C3B2}"/>
      </w:docPartPr>
      <w:docPartBody>
        <w:p w:rsidR="001F67E4" w:rsidRDefault="00FA03D0">
          <w:pPr>
            <w:pStyle w:val="9F849F9F4B414C7E9C64355CB517122B"/>
          </w:pPr>
          <w:r w:rsidRPr="00CF1A49">
            <w:t>Experience</w:t>
          </w:r>
        </w:p>
      </w:docPartBody>
    </w:docPart>
    <w:docPart>
      <w:docPartPr>
        <w:name w:val="E20AA60676B04714B2DEF1DC8E41D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EFD3-70C6-4103-9E79-99FF8F448E6E}"/>
      </w:docPartPr>
      <w:docPartBody>
        <w:p w:rsidR="001F67E4" w:rsidRDefault="00FA03D0">
          <w:pPr>
            <w:pStyle w:val="E20AA60676B04714B2DEF1DC8E41D731"/>
          </w:pPr>
          <w:r w:rsidRPr="00CF1A49">
            <w:t>Education</w:t>
          </w:r>
        </w:p>
      </w:docPartBody>
    </w:docPart>
    <w:docPart>
      <w:docPartPr>
        <w:name w:val="C8A27F927CAE4A10B1F5E610A05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C80DE-0630-46F6-9E18-927A2C692A08}"/>
      </w:docPartPr>
      <w:docPartBody>
        <w:p w:rsidR="001F67E4" w:rsidRDefault="00FA03D0">
          <w:pPr>
            <w:pStyle w:val="C8A27F927CAE4A10B1F5E610A053548E"/>
          </w:pPr>
          <w:r w:rsidRPr="00CF1A49">
            <w:t>Skills</w:t>
          </w:r>
        </w:p>
      </w:docPartBody>
    </w:docPart>
    <w:docPart>
      <w:docPartPr>
        <w:name w:val="79C06E9ACB6B4675901507204737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D61E-25D2-4C6E-B374-9629B51E01A3}"/>
      </w:docPartPr>
      <w:docPartBody>
        <w:p w:rsidR="001F67E4" w:rsidRDefault="00FA03D0">
          <w:pPr>
            <w:pStyle w:val="79C06E9ACB6B467590150720473705B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D0"/>
    <w:rsid w:val="001F67E4"/>
    <w:rsid w:val="00F6355A"/>
    <w:rsid w:val="00F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0EBF3A98D84607A452BCF746740706">
    <w:name w:val="CA0EBF3A98D84607A452BCF74674070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F698419823446E180C1EA990F6C141C">
    <w:name w:val="0F698419823446E180C1EA990F6C141C"/>
  </w:style>
  <w:style w:type="paragraph" w:customStyle="1" w:styleId="CAE9CECFAC39437C86E81564F1A53AAD">
    <w:name w:val="CAE9CECFAC39437C86E81564F1A53AAD"/>
  </w:style>
  <w:style w:type="paragraph" w:customStyle="1" w:styleId="75D320B4B2FC400DB708734594C89244">
    <w:name w:val="75D320B4B2FC400DB708734594C89244"/>
  </w:style>
  <w:style w:type="paragraph" w:customStyle="1" w:styleId="61B0AE681EBD422EB73DDFAB398F886F">
    <w:name w:val="61B0AE681EBD422EB73DDFAB398F886F"/>
  </w:style>
  <w:style w:type="paragraph" w:customStyle="1" w:styleId="C3FA8A3343CA4F25B318B589C327EEEC">
    <w:name w:val="C3FA8A3343CA4F25B318B589C327EEEC"/>
  </w:style>
  <w:style w:type="paragraph" w:customStyle="1" w:styleId="C339BB42A96943E3B0815049EB5ABE52">
    <w:name w:val="C339BB42A96943E3B0815049EB5ABE52"/>
  </w:style>
  <w:style w:type="paragraph" w:customStyle="1" w:styleId="EE815B570B9B4C5DADA555E63C072E87">
    <w:name w:val="EE815B570B9B4C5DADA555E63C072E87"/>
  </w:style>
  <w:style w:type="paragraph" w:customStyle="1" w:styleId="526E2C7B2D364FF4AFB1A802B56D67DF">
    <w:name w:val="526E2C7B2D364FF4AFB1A802B56D67DF"/>
  </w:style>
  <w:style w:type="paragraph" w:customStyle="1" w:styleId="41E682F9CCDB4C3A86D765EB6E40BF64">
    <w:name w:val="41E682F9CCDB4C3A86D765EB6E40BF64"/>
  </w:style>
  <w:style w:type="paragraph" w:customStyle="1" w:styleId="EFD02CD4960941D0892CAB685462A59D">
    <w:name w:val="EFD02CD4960941D0892CAB685462A59D"/>
  </w:style>
  <w:style w:type="paragraph" w:customStyle="1" w:styleId="9F849F9F4B414C7E9C64355CB517122B">
    <w:name w:val="9F849F9F4B414C7E9C64355CB517122B"/>
  </w:style>
  <w:style w:type="paragraph" w:customStyle="1" w:styleId="A10D5A0B0CF842E289C5869F3E3E87A6">
    <w:name w:val="A10D5A0B0CF842E289C5869F3E3E87A6"/>
  </w:style>
  <w:style w:type="paragraph" w:customStyle="1" w:styleId="7F4C17A376E24D7492AF676DF85FBDC3">
    <w:name w:val="7F4C17A376E24D7492AF676DF85FBDC3"/>
  </w:style>
  <w:style w:type="paragraph" w:customStyle="1" w:styleId="B5C53C0E59874CE2B4533617B7355DB7">
    <w:name w:val="B5C53C0E59874CE2B4533617B7355D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BA2773FC6F4E2B8C9D0F4D42FDD883">
    <w:name w:val="45BA2773FC6F4E2B8C9D0F4D42FDD883"/>
  </w:style>
  <w:style w:type="paragraph" w:customStyle="1" w:styleId="C2BA8ABDE7EB458B8CE24C4F9BF06E7A">
    <w:name w:val="C2BA8ABDE7EB458B8CE24C4F9BF06E7A"/>
  </w:style>
  <w:style w:type="paragraph" w:customStyle="1" w:styleId="F6EEA9C39E284A1488E279A6D3471C24">
    <w:name w:val="F6EEA9C39E284A1488E279A6D3471C24"/>
  </w:style>
  <w:style w:type="paragraph" w:customStyle="1" w:styleId="1AA89B53BC50493D8B6F123D16077013">
    <w:name w:val="1AA89B53BC50493D8B6F123D16077013"/>
  </w:style>
  <w:style w:type="paragraph" w:customStyle="1" w:styleId="0367BF95EE4F44F3BFB711F603D6852D">
    <w:name w:val="0367BF95EE4F44F3BFB711F603D6852D"/>
  </w:style>
  <w:style w:type="paragraph" w:customStyle="1" w:styleId="3D6C6701FEB94A4A8217AFA780662077">
    <w:name w:val="3D6C6701FEB94A4A8217AFA780662077"/>
  </w:style>
  <w:style w:type="paragraph" w:customStyle="1" w:styleId="5249CC868A0C49B5909FF8D87F01533F">
    <w:name w:val="5249CC868A0C49B5909FF8D87F01533F"/>
  </w:style>
  <w:style w:type="paragraph" w:customStyle="1" w:styleId="E20AA60676B04714B2DEF1DC8E41D731">
    <w:name w:val="E20AA60676B04714B2DEF1DC8E41D731"/>
  </w:style>
  <w:style w:type="paragraph" w:customStyle="1" w:styleId="2B78AD38570F44D9A5B6CF941B5C52C0">
    <w:name w:val="2B78AD38570F44D9A5B6CF941B5C52C0"/>
  </w:style>
  <w:style w:type="paragraph" w:customStyle="1" w:styleId="B64F8CDF79F74B9886C619B36995E91E">
    <w:name w:val="B64F8CDF79F74B9886C619B36995E91E"/>
  </w:style>
  <w:style w:type="paragraph" w:customStyle="1" w:styleId="F62155FD6B1D4FD8B48499DE02C109AF">
    <w:name w:val="F62155FD6B1D4FD8B48499DE02C109AF"/>
  </w:style>
  <w:style w:type="paragraph" w:customStyle="1" w:styleId="6FA155D04BD743CB8F0D55C8F6DF20D6">
    <w:name w:val="6FA155D04BD743CB8F0D55C8F6DF20D6"/>
  </w:style>
  <w:style w:type="paragraph" w:customStyle="1" w:styleId="73713FBB8AC547BB96796DD12E0D2B44">
    <w:name w:val="73713FBB8AC547BB96796DD12E0D2B44"/>
  </w:style>
  <w:style w:type="paragraph" w:customStyle="1" w:styleId="17A49F9EE13244298B6DDB6F611D81EA">
    <w:name w:val="17A49F9EE13244298B6DDB6F611D81EA"/>
  </w:style>
  <w:style w:type="paragraph" w:customStyle="1" w:styleId="2D8A532E4FC24F04886571AAF4623946">
    <w:name w:val="2D8A532E4FC24F04886571AAF4623946"/>
  </w:style>
  <w:style w:type="paragraph" w:customStyle="1" w:styleId="F91830A4BFE740229E84364A1246368A">
    <w:name w:val="F91830A4BFE740229E84364A1246368A"/>
  </w:style>
  <w:style w:type="paragraph" w:customStyle="1" w:styleId="D7CD126516FA4E0BA1F28DB87820230A">
    <w:name w:val="D7CD126516FA4E0BA1F28DB87820230A"/>
  </w:style>
  <w:style w:type="paragraph" w:customStyle="1" w:styleId="808EE8928D0A4691B32E7D0C87134AC0">
    <w:name w:val="808EE8928D0A4691B32E7D0C87134AC0"/>
  </w:style>
  <w:style w:type="paragraph" w:customStyle="1" w:styleId="C8A27F927CAE4A10B1F5E610A053548E">
    <w:name w:val="C8A27F927CAE4A10B1F5E610A053548E"/>
  </w:style>
  <w:style w:type="paragraph" w:customStyle="1" w:styleId="9934AF26F81049FAB296CCB2EE5A334F">
    <w:name w:val="9934AF26F81049FAB296CCB2EE5A334F"/>
  </w:style>
  <w:style w:type="paragraph" w:customStyle="1" w:styleId="C2B2411754B74184BD4C53D74E84E8F6">
    <w:name w:val="C2B2411754B74184BD4C53D74E84E8F6"/>
  </w:style>
  <w:style w:type="paragraph" w:customStyle="1" w:styleId="F99074D145E74D74BE81608730A32C2B">
    <w:name w:val="F99074D145E74D74BE81608730A32C2B"/>
  </w:style>
  <w:style w:type="paragraph" w:customStyle="1" w:styleId="90712E8C9DD545D6B7DDA753BD21F23B">
    <w:name w:val="90712E8C9DD545D6B7DDA753BD21F23B"/>
  </w:style>
  <w:style w:type="paragraph" w:customStyle="1" w:styleId="534B3A46B6D24ADABB2E3FDBA8F510EF">
    <w:name w:val="534B3A46B6D24ADABB2E3FDBA8F510EF"/>
  </w:style>
  <w:style w:type="paragraph" w:customStyle="1" w:styleId="79C06E9ACB6B467590150720473705BB">
    <w:name w:val="79C06E9ACB6B467590150720473705BB"/>
  </w:style>
  <w:style w:type="paragraph" w:customStyle="1" w:styleId="82DED39363674E55845CE110BBA555F2">
    <w:name w:val="82DED39363674E55845CE110BBA555F2"/>
  </w:style>
  <w:style w:type="paragraph" w:customStyle="1" w:styleId="A79355F28EA84EDCBB507C67A4469C4E">
    <w:name w:val="A79355F28EA84EDCBB507C67A4469C4E"/>
    <w:rsid w:val="001F67E4"/>
    <w:rPr>
      <w:lang w:val="en-US" w:eastAsia="en-US"/>
    </w:rPr>
  </w:style>
  <w:style w:type="paragraph" w:customStyle="1" w:styleId="353C51AC8FA8464FA80B0799F05D4B6F">
    <w:name w:val="353C51AC8FA8464FA80B0799F05D4B6F"/>
    <w:rsid w:val="001F67E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Madabadi</dc:creator>
  <cp:keywords/>
  <dc:description/>
  <cp:lastModifiedBy>manoj reddy</cp:lastModifiedBy>
  <cp:revision>8</cp:revision>
  <cp:lastPrinted>2018-03-09T01:39:00Z</cp:lastPrinted>
  <dcterms:created xsi:type="dcterms:W3CDTF">2018-03-09T01:36:00Z</dcterms:created>
  <dcterms:modified xsi:type="dcterms:W3CDTF">2018-03-09T01:55:00Z</dcterms:modified>
  <cp:category/>
</cp:coreProperties>
</file>